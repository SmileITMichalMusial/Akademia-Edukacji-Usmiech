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7338" w:rsidRPr="00CD3AE0" w:rsidRDefault="00767338" w:rsidP="00767338">
      <w:pPr>
        <w:jc w:val="center"/>
        <w:rPr>
          <w:sz w:val="28"/>
          <w:szCs w:val="28"/>
        </w:rPr>
      </w:pPr>
      <w:r>
        <w:rPr>
          <w:sz w:val="28"/>
          <w:szCs w:val="28"/>
        </w:rPr>
        <w:t>C</w:t>
      </w:r>
      <w:r w:rsidRPr="00CD3AE0">
        <w:rPr>
          <w:sz w:val="28"/>
          <w:szCs w:val="28"/>
        </w:rPr>
        <w:t>ennik usług</w:t>
      </w:r>
    </w:p>
    <w:tbl>
      <w:tblPr>
        <w:tblStyle w:val="Tabela-Siatka"/>
        <w:tblpPr w:leftFromText="141" w:rightFromText="141" w:vertAnchor="page" w:horzAnchor="margin" w:tblpY="2221"/>
        <w:tblW w:w="5000" w:type="pct"/>
        <w:tblLook w:val="04A0"/>
      </w:tblPr>
      <w:tblGrid>
        <w:gridCol w:w="5950"/>
        <w:gridCol w:w="1813"/>
        <w:gridCol w:w="1525"/>
      </w:tblGrid>
      <w:tr w:rsidR="00767338" w:rsidRPr="00AA46AC" w:rsidTr="00767338">
        <w:tc>
          <w:tcPr>
            <w:tcW w:w="3203" w:type="pct"/>
            <w:shd w:val="clear" w:color="auto" w:fill="548DD4" w:themeFill="text2" w:themeFillTint="99"/>
          </w:tcPr>
          <w:p w:rsidR="00767338" w:rsidRPr="00AA46AC" w:rsidRDefault="00767338" w:rsidP="00767338">
            <w:pPr>
              <w:rPr>
                <w:rFonts w:cs="Arial"/>
                <w:b/>
                <w:sz w:val="20"/>
                <w:szCs w:val="20"/>
              </w:rPr>
            </w:pPr>
            <w:r w:rsidRPr="00AA46AC">
              <w:rPr>
                <w:rFonts w:cs="Arial"/>
                <w:b/>
                <w:sz w:val="20"/>
                <w:szCs w:val="20"/>
              </w:rPr>
              <w:t>nazwa usługi</w:t>
            </w:r>
          </w:p>
        </w:tc>
        <w:tc>
          <w:tcPr>
            <w:tcW w:w="976" w:type="pct"/>
            <w:shd w:val="clear" w:color="auto" w:fill="548DD4" w:themeFill="text2" w:themeFillTint="99"/>
          </w:tcPr>
          <w:p w:rsidR="00767338" w:rsidRPr="00AA46AC" w:rsidRDefault="00767338" w:rsidP="00767338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c</w:t>
            </w:r>
            <w:r w:rsidRPr="00AA46AC">
              <w:rPr>
                <w:rFonts w:cs="Arial"/>
                <w:b/>
                <w:sz w:val="20"/>
                <w:szCs w:val="20"/>
              </w:rPr>
              <w:t>zas trwania [min]</w:t>
            </w:r>
          </w:p>
        </w:tc>
        <w:tc>
          <w:tcPr>
            <w:tcW w:w="821" w:type="pct"/>
            <w:shd w:val="clear" w:color="auto" w:fill="548DD4" w:themeFill="text2" w:themeFillTint="99"/>
          </w:tcPr>
          <w:p w:rsidR="00767338" w:rsidRPr="00AA46AC" w:rsidRDefault="00767338" w:rsidP="00767338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k</w:t>
            </w:r>
            <w:r w:rsidRPr="00AA46AC">
              <w:rPr>
                <w:rFonts w:cs="Arial"/>
                <w:b/>
                <w:sz w:val="20"/>
                <w:szCs w:val="20"/>
              </w:rPr>
              <w:t>wota [PLN]</w:t>
            </w:r>
          </w:p>
        </w:tc>
      </w:tr>
      <w:tr w:rsidR="00767338" w:rsidRPr="00AA46AC" w:rsidTr="00767338">
        <w:tc>
          <w:tcPr>
            <w:tcW w:w="5000" w:type="pct"/>
            <w:gridSpan w:val="3"/>
            <w:shd w:val="clear" w:color="auto" w:fill="C6D9F1" w:themeFill="text2" w:themeFillTint="33"/>
          </w:tcPr>
          <w:p w:rsidR="00767338" w:rsidRPr="00AA46AC" w:rsidRDefault="00767338" w:rsidP="00767338">
            <w:pPr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matematyka</w:t>
            </w:r>
          </w:p>
        </w:tc>
      </w:tr>
      <w:tr w:rsidR="00767338" w:rsidRPr="00AA46AC" w:rsidTr="00767338">
        <w:tc>
          <w:tcPr>
            <w:tcW w:w="3203" w:type="pct"/>
          </w:tcPr>
          <w:p w:rsidR="00767338" w:rsidRPr="00AA46AC" w:rsidRDefault="00767338" w:rsidP="00767338">
            <w:pPr>
              <w:jc w:val="both"/>
              <w:rPr>
                <w:rFonts w:cs="Arial"/>
                <w:sz w:val="18"/>
                <w:szCs w:val="18"/>
              </w:rPr>
            </w:pPr>
            <w:r w:rsidRPr="00E56236">
              <w:rPr>
                <w:rFonts w:cs="Arial"/>
                <w:sz w:val="18"/>
                <w:szCs w:val="18"/>
              </w:rPr>
              <w:t>zajęcia indywidualne</w:t>
            </w:r>
          </w:p>
        </w:tc>
        <w:tc>
          <w:tcPr>
            <w:tcW w:w="976" w:type="pct"/>
          </w:tcPr>
          <w:p w:rsidR="00767338" w:rsidRPr="00AA46AC" w:rsidRDefault="00767338" w:rsidP="00767338">
            <w:pPr>
              <w:jc w:val="righ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60</w:t>
            </w:r>
          </w:p>
        </w:tc>
        <w:tc>
          <w:tcPr>
            <w:tcW w:w="821" w:type="pct"/>
          </w:tcPr>
          <w:p w:rsidR="00767338" w:rsidRPr="00AA46AC" w:rsidRDefault="00DE2E95" w:rsidP="00767338">
            <w:pPr>
              <w:jc w:val="righ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60</w:t>
            </w:r>
          </w:p>
        </w:tc>
      </w:tr>
      <w:tr w:rsidR="00767338" w:rsidRPr="00AA46AC" w:rsidTr="00767338">
        <w:tc>
          <w:tcPr>
            <w:tcW w:w="3203" w:type="pct"/>
          </w:tcPr>
          <w:p w:rsidR="00767338" w:rsidRPr="00AA46AC" w:rsidRDefault="00767338" w:rsidP="00767338">
            <w:pPr>
              <w:jc w:val="both"/>
              <w:rPr>
                <w:rFonts w:cs="Arial"/>
                <w:sz w:val="18"/>
                <w:szCs w:val="18"/>
              </w:rPr>
            </w:pPr>
            <w:r w:rsidRPr="00E56236">
              <w:rPr>
                <w:rFonts w:cs="Arial"/>
                <w:sz w:val="18"/>
                <w:szCs w:val="18"/>
              </w:rPr>
              <w:t xml:space="preserve">zajęcia </w:t>
            </w:r>
            <w:r>
              <w:rPr>
                <w:rFonts w:cs="Arial"/>
                <w:sz w:val="18"/>
                <w:szCs w:val="18"/>
              </w:rPr>
              <w:t>grupowe</w:t>
            </w:r>
          </w:p>
        </w:tc>
        <w:tc>
          <w:tcPr>
            <w:tcW w:w="976" w:type="pct"/>
          </w:tcPr>
          <w:p w:rsidR="00767338" w:rsidRPr="00AA46AC" w:rsidRDefault="00767338" w:rsidP="00767338">
            <w:pPr>
              <w:jc w:val="righ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60</w:t>
            </w:r>
          </w:p>
        </w:tc>
        <w:tc>
          <w:tcPr>
            <w:tcW w:w="821" w:type="pct"/>
          </w:tcPr>
          <w:p w:rsidR="00767338" w:rsidRPr="00AA46AC" w:rsidRDefault="00767338" w:rsidP="00767338">
            <w:pPr>
              <w:jc w:val="righ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30</w:t>
            </w:r>
          </w:p>
        </w:tc>
      </w:tr>
      <w:tr w:rsidR="00767338" w:rsidRPr="00AA46AC" w:rsidTr="00767338">
        <w:tc>
          <w:tcPr>
            <w:tcW w:w="5000" w:type="pct"/>
            <w:gridSpan w:val="3"/>
            <w:shd w:val="clear" w:color="auto" w:fill="C6D9F1" w:themeFill="text2" w:themeFillTint="33"/>
          </w:tcPr>
          <w:p w:rsidR="00767338" w:rsidRPr="00D62457" w:rsidRDefault="00767338" w:rsidP="00767338">
            <w:pPr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język angielski</w:t>
            </w:r>
          </w:p>
        </w:tc>
      </w:tr>
      <w:tr w:rsidR="00767338" w:rsidRPr="00AA46AC" w:rsidTr="00767338">
        <w:tc>
          <w:tcPr>
            <w:tcW w:w="3203" w:type="pct"/>
          </w:tcPr>
          <w:p w:rsidR="00767338" w:rsidRPr="00AA46AC" w:rsidRDefault="00767338" w:rsidP="00767338">
            <w:pPr>
              <w:jc w:val="both"/>
              <w:rPr>
                <w:rFonts w:cs="Arial"/>
                <w:sz w:val="18"/>
                <w:szCs w:val="18"/>
              </w:rPr>
            </w:pPr>
            <w:r w:rsidRPr="00E56236">
              <w:rPr>
                <w:rFonts w:cs="Arial"/>
                <w:sz w:val="18"/>
                <w:szCs w:val="18"/>
              </w:rPr>
              <w:t>zajęcia indywidualne</w:t>
            </w:r>
          </w:p>
        </w:tc>
        <w:tc>
          <w:tcPr>
            <w:tcW w:w="976" w:type="pct"/>
          </w:tcPr>
          <w:p w:rsidR="00767338" w:rsidRPr="00AA46AC" w:rsidRDefault="00767338" w:rsidP="00767338">
            <w:pPr>
              <w:jc w:val="righ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60</w:t>
            </w:r>
          </w:p>
        </w:tc>
        <w:tc>
          <w:tcPr>
            <w:tcW w:w="821" w:type="pct"/>
          </w:tcPr>
          <w:p w:rsidR="00767338" w:rsidRPr="00AA46AC" w:rsidRDefault="00DE2E95" w:rsidP="00767338">
            <w:pPr>
              <w:jc w:val="righ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60</w:t>
            </w:r>
          </w:p>
        </w:tc>
      </w:tr>
      <w:tr w:rsidR="00767338" w:rsidRPr="00AA46AC" w:rsidTr="00767338">
        <w:tc>
          <w:tcPr>
            <w:tcW w:w="3203" w:type="pct"/>
          </w:tcPr>
          <w:p w:rsidR="00767338" w:rsidRPr="00AA46AC" w:rsidRDefault="00767338" w:rsidP="00767338">
            <w:pPr>
              <w:jc w:val="both"/>
              <w:rPr>
                <w:rFonts w:cs="Arial"/>
                <w:sz w:val="18"/>
                <w:szCs w:val="18"/>
              </w:rPr>
            </w:pPr>
            <w:r w:rsidRPr="00E56236">
              <w:rPr>
                <w:rFonts w:cs="Arial"/>
                <w:sz w:val="18"/>
                <w:szCs w:val="18"/>
              </w:rPr>
              <w:t xml:space="preserve">zajęcia </w:t>
            </w:r>
            <w:r>
              <w:rPr>
                <w:rFonts w:cs="Arial"/>
                <w:sz w:val="18"/>
                <w:szCs w:val="18"/>
              </w:rPr>
              <w:t>grupowe</w:t>
            </w:r>
          </w:p>
        </w:tc>
        <w:tc>
          <w:tcPr>
            <w:tcW w:w="976" w:type="pct"/>
          </w:tcPr>
          <w:p w:rsidR="00767338" w:rsidRPr="00AA46AC" w:rsidRDefault="00767338" w:rsidP="00767338">
            <w:pPr>
              <w:jc w:val="righ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60</w:t>
            </w:r>
          </w:p>
        </w:tc>
        <w:tc>
          <w:tcPr>
            <w:tcW w:w="821" w:type="pct"/>
          </w:tcPr>
          <w:p w:rsidR="00767338" w:rsidRPr="00AA46AC" w:rsidRDefault="00767338" w:rsidP="00767338">
            <w:pPr>
              <w:jc w:val="righ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30</w:t>
            </w:r>
          </w:p>
        </w:tc>
      </w:tr>
    </w:tbl>
    <w:p w:rsidR="00513A7A" w:rsidRDefault="00513A7A"/>
    <w:sectPr w:rsidR="00513A7A" w:rsidSect="00513A7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A7B0E" w:rsidRDefault="008A7B0E" w:rsidP="00506D63">
      <w:pPr>
        <w:spacing w:after="0" w:line="240" w:lineRule="auto"/>
      </w:pPr>
      <w:r>
        <w:separator/>
      </w:r>
    </w:p>
  </w:endnote>
  <w:endnote w:type="continuationSeparator" w:id="0">
    <w:p w:rsidR="008A7B0E" w:rsidRDefault="008A7B0E" w:rsidP="00506D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367D" w:rsidRDefault="006D367D">
    <w:pPr>
      <w:pStyle w:val="Stopk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6D63" w:rsidRDefault="00506D63" w:rsidP="00506D63">
    <w:pPr>
      <w:pStyle w:val="Stopka"/>
      <w:jc w:val="center"/>
    </w:pPr>
    <w:r>
      <w:t>__________________________________________________________________________________</w:t>
    </w:r>
  </w:p>
  <w:p w:rsidR="00506D63" w:rsidRDefault="00506D63" w:rsidP="00506D63">
    <w:pPr>
      <w:pStyle w:val="Stopka"/>
      <w:jc w:val="center"/>
    </w:pPr>
    <w:r>
      <w:t xml:space="preserve">ul. Nocznickiego 9/42, 01-948 Warszawa; NIP: 118-180-21-22; REGON: 147129501; tel. </w:t>
    </w:r>
    <w:r w:rsidR="006D367D">
      <w:t>667-345-378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367D" w:rsidRDefault="006D367D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A7B0E" w:rsidRDefault="008A7B0E" w:rsidP="00506D63">
      <w:pPr>
        <w:spacing w:after="0" w:line="240" w:lineRule="auto"/>
      </w:pPr>
      <w:r>
        <w:separator/>
      </w:r>
    </w:p>
  </w:footnote>
  <w:footnote w:type="continuationSeparator" w:id="0">
    <w:p w:rsidR="008A7B0E" w:rsidRDefault="008A7B0E" w:rsidP="00506D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367D" w:rsidRDefault="006D367D">
    <w:pPr>
      <w:pStyle w:val="Nagwek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6D63" w:rsidRDefault="006D367D" w:rsidP="00506D63">
    <w:pPr>
      <w:pStyle w:val="Nagwek"/>
      <w:jc w:val="center"/>
    </w:pPr>
    <w:r>
      <w:rPr>
        <w:noProof/>
        <w:lang w:eastAsia="pl-PL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109855</wp:posOffset>
          </wp:positionH>
          <wp:positionV relativeFrom="paragraph">
            <wp:posOffset>-137160</wp:posOffset>
          </wp:positionV>
          <wp:extent cx="1395730" cy="487680"/>
          <wp:effectExtent l="19050" t="0" r="0" b="0"/>
          <wp:wrapTight wrapText="bothSides">
            <wp:wrapPolygon edited="0">
              <wp:start x="-295" y="0"/>
              <wp:lineTo x="-295" y="21094"/>
              <wp:lineTo x="21521" y="21094"/>
              <wp:lineTo x="21521" y="0"/>
              <wp:lineTo x="-295" y="0"/>
            </wp:wrapPolygon>
          </wp:wrapTight>
          <wp:docPr id="7" name="Obraz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5730" cy="4876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l-PL"/>
      </w:rPr>
      <w:t>Akademia Edukacji</w:t>
    </w:r>
    <w:r w:rsidR="00506D63">
      <w:t xml:space="preserve"> "Uśmiech"</w:t>
    </w:r>
  </w:p>
  <w:p w:rsidR="00506D63" w:rsidRDefault="00506D63" w:rsidP="00506D63">
    <w:pPr>
      <w:pStyle w:val="Nagwek"/>
      <w:jc w:val="center"/>
    </w:pPr>
    <w:r>
      <w:t>www.</w:t>
    </w:r>
    <w:r w:rsidR="006D367D">
      <w:t>akademiausmiech.edu</w:t>
    </w:r>
    <w:r>
      <w:t>.pl</w:t>
    </w:r>
  </w:p>
  <w:p w:rsidR="00506D63" w:rsidRDefault="00506D63" w:rsidP="00506D63">
    <w:pPr>
      <w:pStyle w:val="Nagwek"/>
      <w:jc w:val="center"/>
    </w:pPr>
    <w:r>
      <w:t>__________________________________________________________________________________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367D" w:rsidRDefault="006D367D">
    <w:pPr>
      <w:pStyle w:val="Nagwek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efaultTabStop w:val="708"/>
  <w:hyphenationZone w:val="425"/>
  <w:characterSpacingControl w:val="doNotCompress"/>
  <w:hdrShapeDefaults>
    <o:shapedefaults v:ext="edit" spidmax="18434"/>
  </w:hdrShapeDefaults>
  <w:footnotePr>
    <w:footnote w:id="-1"/>
    <w:footnote w:id="0"/>
  </w:footnotePr>
  <w:endnotePr>
    <w:endnote w:id="-1"/>
    <w:endnote w:id="0"/>
  </w:endnotePr>
  <w:compat/>
  <w:rsids>
    <w:rsidRoot w:val="000138E1"/>
    <w:rsid w:val="000138E1"/>
    <w:rsid w:val="002B3C24"/>
    <w:rsid w:val="002E5262"/>
    <w:rsid w:val="004A107A"/>
    <w:rsid w:val="00506D63"/>
    <w:rsid w:val="00513A7A"/>
    <w:rsid w:val="006D367D"/>
    <w:rsid w:val="00767338"/>
    <w:rsid w:val="008A7B0E"/>
    <w:rsid w:val="00965F46"/>
    <w:rsid w:val="009B552C"/>
    <w:rsid w:val="00AD7D1D"/>
    <w:rsid w:val="00DE2E95"/>
    <w:rsid w:val="00E014B2"/>
    <w:rsid w:val="00E56236"/>
    <w:rsid w:val="00E64409"/>
    <w:rsid w:val="00FE1B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5623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semiHidden/>
    <w:unhideWhenUsed/>
    <w:rsid w:val="00506D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506D63"/>
  </w:style>
  <w:style w:type="paragraph" w:styleId="Stopka">
    <w:name w:val="footer"/>
    <w:basedOn w:val="Normalny"/>
    <w:link w:val="StopkaZnak"/>
    <w:uiPriority w:val="99"/>
    <w:unhideWhenUsed/>
    <w:rsid w:val="00506D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06D63"/>
  </w:style>
  <w:style w:type="paragraph" w:styleId="Tekstdymka">
    <w:name w:val="Balloon Text"/>
    <w:basedOn w:val="Normalny"/>
    <w:link w:val="TekstdymkaZnak"/>
    <w:uiPriority w:val="99"/>
    <w:semiHidden/>
    <w:unhideWhenUsed/>
    <w:rsid w:val="00506D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06D63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E562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6ED392C-C9F8-427B-A94B-27AF2D1759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</Words>
  <Characters>163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Michal</dc:creator>
  <cp:lastModifiedBy>Michal</cp:lastModifiedBy>
  <cp:revision>6</cp:revision>
  <cp:lastPrinted>2018-08-26T23:48:00Z</cp:lastPrinted>
  <dcterms:created xsi:type="dcterms:W3CDTF">2017-09-04T21:24:00Z</dcterms:created>
  <dcterms:modified xsi:type="dcterms:W3CDTF">2018-08-26T23:48:00Z</dcterms:modified>
</cp:coreProperties>
</file>